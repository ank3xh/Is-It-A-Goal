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2510006"/>
        <w:docPartObj>
          <w:docPartGallery w:val="Cover Pages"/>
          <w:docPartUnique/>
        </w:docPartObj>
      </w:sdtPr>
      <w:sdtContent>
        <w:p w14:paraId="39AB3B64" w14:textId="7B4B0B78" w:rsidR="00D65B1B" w:rsidRDefault="00D65B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A25B4A0" wp14:editId="238F31F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E7E6E6" w:themeColor="background2"/>
                                    <w:sz w:val="56"/>
                                    <w:szCs w:val="56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B95AF75" w14:textId="5D8EFEE5" w:rsidR="00D65B1B" w:rsidRDefault="00AE1A66" w:rsidP="006E51ED">
                                    <w:pPr>
                                      <w:pStyle w:val="Title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E51ED">
                                      <w:rPr>
                                        <w:b/>
                                        <w:bCs/>
                                        <w:color w:val="E7E6E6" w:themeColor="background2"/>
                                        <w:sz w:val="56"/>
                                        <w:szCs w:val="56"/>
                                      </w:rPr>
                                      <w:t>ZS Data Scince Challenge</w:t>
                                    </w:r>
                                    <w:r w:rsidR="00967794">
                                      <w:rPr>
                                        <w:b/>
                                        <w:bCs/>
                                        <w:color w:val="E7E6E6" w:themeColor="background2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6E51ED" w:rsidRPr="006E51ED">
                                      <w:rPr>
                                        <w:b/>
                                        <w:bCs/>
                                        <w:color w:val="E7E6E6" w:themeColor="background2"/>
                                        <w:sz w:val="56"/>
                                        <w:szCs w:val="56"/>
                                      </w:rPr>
                                      <w:t>-</w:t>
                                    </w:r>
                                    <w:r w:rsidR="00967794">
                                      <w:rPr>
                                        <w:b/>
                                        <w:bCs/>
                                        <w:color w:val="E7E6E6" w:themeColor="background2"/>
                                        <w:sz w:val="56"/>
                                        <w:szCs w:val="56"/>
                                      </w:rPr>
                                      <w:t xml:space="preserve">   </w:t>
                                    </w:r>
                                    <w:r w:rsidRPr="006E51ED">
                                      <w:rPr>
                                        <w:b/>
                                        <w:bCs/>
                                        <w:color w:val="E7E6E6" w:themeColor="background2"/>
                                        <w:sz w:val="56"/>
                                        <w:szCs w:val="56"/>
                                      </w:rPr>
                                      <w:t>CRISTIANO RONALDO</w:t>
                                    </w:r>
                                  </w:p>
                                </w:sdtContent>
                              </w:sdt>
                              <w:p w14:paraId="5878E169" w14:textId="77777777" w:rsidR="00D65B1B" w:rsidRDefault="00D65B1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D2F1EF" w:themeColor="accent3" w:themeTint="33"/>
                                    <w:sz w:val="24"/>
                                    <w:szCs w:val="2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06C650B" w14:textId="07918208" w:rsidR="00D65B1B" w:rsidRDefault="00D43D74" w:rsidP="000004C5">
                                    <w:pPr>
                                      <w:spacing w:before="240"/>
                                      <w:rPr>
                                        <w:rFonts w:asciiTheme="majorHAnsi" w:hAnsiTheme="majorHAnsi" w:cstheme="majorHAnsi"/>
                                        <w:color w:val="D2F1EF" w:themeColor="accent3" w:themeTint="33"/>
                                        <w:sz w:val="24"/>
                                        <w:szCs w:val="24"/>
                                      </w:rPr>
                                    </w:pPr>
                                    <w:r w:rsidRPr="000004C5">
                                      <w:rPr>
                                        <w:rFonts w:asciiTheme="majorHAnsi" w:hAnsiTheme="majorHAnsi" w:cstheme="majorHAnsi"/>
                                        <w:color w:val="D2F1EF" w:themeColor="accent3" w:themeTint="33"/>
                                        <w:sz w:val="24"/>
                                        <w:szCs w:val="24"/>
                                      </w:rPr>
                                      <w:t>As we all know, Cristiano Ronaldo is a legend in football world. given the dataset of Cristiano Ronaldo’s “attempts” in the goal target of his all recorded and unrecorded matches, predict if he has scored a goal or not.</w:t>
                                    </w:r>
                                  </w:p>
                                </w:sdtContent>
                              </w:sdt>
                              <w:p w14:paraId="7A322199" w14:textId="77777777" w:rsidR="00211303" w:rsidRDefault="00211303" w:rsidP="000004C5">
                                <w:pPr>
                                  <w:spacing w:before="240"/>
                                  <w:rPr>
                                    <w:rFonts w:asciiTheme="majorHAnsi" w:hAnsiTheme="majorHAnsi" w:cstheme="majorHAnsi"/>
                                    <w:color w:val="D2F1EF" w:themeColor="accent3" w:themeTint="33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BE8B782" w14:textId="77777777" w:rsidR="00211303" w:rsidRPr="00211303" w:rsidRDefault="00211303" w:rsidP="00211303">
                                <w:pPr>
                                  <w:spacing w:before="240"/>
                                  <w:rPr>
                                    <w:rFonts w:asciiTheme="majorHAnsi" w:hAnsiTheme="majorHAnsi" w:cstheme="majorHAnsi"/>
                                    <w:color w:val="D2F1EF" w:themeColor="accent3" w:themeTint="33"/>
                                    <w:sz w:val="24"/>
                                    <w:szCs w:val="24"/>
                                  </w:rPr>
                                </w:pPr>
                                <w:r w:rsidRPr="00211303">
                                  <w:rPr>
                                    <w:rFonts w:asciiTheme="majorHAnsi" w:hAnsiTheme="majorHAnsi" w:cstheme="majorHAnsi"/>
                                    <w:color w:val="D2F1EF" w:themeColor="accent3" w:themeTint="33"/>
                                    <w:sz w:val="24"/>
                                    <w:szCs w:val="24"/>
                                  </w:rPr>
                                  <w:t xml:space="preserve">Authored by: </w:t>
                                </w: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D2F1EF" w:themeColor="accent3" w:themeTint="33"/>
                                      <w:sz w:val="24"/>
                                      <w:szCs w:val="24"/>
                                    </w:rPr>
                                    <w:alias w:val="Your Name"/>
                                    <w:tag w:val="Your Name"/>
                                    <w:id w:val="1355547371"/>
                                    <w:placeholder>
                                      <w:docPart w:val="C61B5C914BC54D17B88948DDAD89D067"/>
                                    </w:placeholder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Content>
                                    <w:r w:rsidRPr="00211303">
                                      <w:rPr>
                                        <w:rFonts w:asciiTheme="majorHAnsi" w:hAnsiTheme="majorHAnsi" w:cstheme="majorHAnsi"/>
                                        <w:color w:val="D2F1EF" w:themeColor="accent3" w:themeTint="33"/>
                                        <w:sz w:val="24"/>
                                        <w:szCs w:val="24"/>
                                      </w:rPr>
                                      <w:t>Sadanand Vishwas</w:t>
                                    </w:r>
                                  </w:sdtContent>
                                </w:sdt>
                              </w:p>
                              <w:p w14:paraId="60ABE778" w14:textId="3DDBDB68" w:rsidR="00211303" w:rsidRDefault="00211303" w:rsidP="000004C5">
                                <w:pPr>
                                  <w:spacing w:before="240"/>
                                  <w:rPr>
                                    <w:rFonts w:asciiTheme="majorHAnsi" w:hAnsiTheme="majorHAnsi" w:cstheme="majorHAnsi"/>
                                    <w:color w:val="D2F1EF" w:themeColor="accent3" w:themeTint="33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67D0571" w14:textId="75467FA9" w:rsidR="00211303" w:rsidRDefault="00211303" w:rsidP="000004C5">
                                <w:pPr>
                                  <w:spacing w:before="240"/>
                                  <w:rPr>
                                    <w:rFonts w:asciiTheme="majorHAnsi" w:hAnsiTheme="majorHAnsi" w:cstheme="majorHAnsi"/>
                                    <w:color w:val="D2F1EF" w:themeColor="accent3" w:themeTint="33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43979AF" w14:textId="77777777" w:rsidR="00211303" w:rsidRPr="000004C5" w:rsidRDefault="00211303" w:rsidP="000004C5">
                                <w:pPr>
                                  <w:spacing w:before="240"/>
                                  <w:rPr>
                                    <w:color w:val="D2F1EF" w:themeColor="accent3" w:themeTint="3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A25B4A0" id="Rectangle 16" o:spid="_x0000_s1026" style="position:absolute;margin-left:0;margin-top:0;width:422.3pt;height:760.1pt;z-index:25166438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024f75 [3204]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bCs/>
                              <w:color w:val="E7E6E6" w:themeColor="background2"/>
                              <w:sz w:val="56"/>
                              <w:szCs w:val="56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95AF75" w14:textId="5D8EFEE5" w:rsidR="00D65B1B" w:rsidRDefault="00AE1A66" w:rsidP="006E51ED">
                              <w:pPr>
                                <w:pStyle w:val="Title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E51ED">
                                <w:rPr>
                                  <w:b/>
                                  <w:bCs/>
                                  <w:color w:val="E7E6E6" w:themeColor="background2"/>
                                  <w:sz w:val="56"/>
                                  <w:szCs w:val="56"/>
                                </w:rPr>
                                <w:t>ZS Data Scince Challenge</w:t>
                              </w:r>
                              <w:r w:rsidR="00967794">
                                <w:rPr>
                                  <w:b/>
                                  <w:bCs/>
                                  <w:color w:val="E7E6E6" w:themeColor="background2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6E51ED" w:rsidRPr="006E51ED">
                                <w:rPr>
                                  <w:b/>
                                  <w:bCs/>
                                  <w:color w:val="E7E6E6" w:themeColor="background2"/>
                                  <w:sz w:val="56"/>
                                  <w:szCs w:val="56"/>
                                </w:rPr>
                                <w:t>-</w:t>
                              </w:r>
                              <w:r w:rsidR="00967794">
                                <w:rPr>
                                  <w:b/>
                                  <w:bCs/>
                                  <w:color w:val="E7E6E6" w:themeColor="background2"/>
                                  <w:sz w:val="56"/>
                                  <w:szCs w:val="56"/>
                                </w:rPr>
                                <w:t xml:space="preserve">   </w:t>
                              </w:r>
                              <w:r w:rsidRPr="006E51ED">
                                <w:rPr>
                                  <w:b/>
                                  <w:bCs/>
                                  <w:color w:val="E7E6E6" w:themeColor="background2"/>
                                  <w:sz w:val="56"/>
                                  <w:szCs w:val="56"/>
                                </w:rPr>
                                <w:t>CRISTIANO RONALDO</w:t>
                              </w:r>
                            </w:p>
                          </w:sdtContent>
                        </w:sdt>
                        <w:p w14:paraId="5878E169" w14:textId="77777777" w:rsidR="00D65B1B" w:rsidRDefault="00D65B1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Theme="majorHAnsi" w:hAnsiTheme="majorHAnsi" w:cstheme="majorHAnsi"/>
                              <w:color w:val="D2F1EF" w:themeColor="accent3" w:themeTint="33"/>
                              <w:sz w:val="24"/>
                              <w:szCs w:val="2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06C650B" w14:textId="07918208" w:rsidR="00D65B1B" w:rsidRDefault="00D43D74" w:rsidP="000004C5">
                              <w:pPr>
                                <w:spacing w:before="240"/>
                                <w:rPr>
                                  <w:rFonts w:asciiTheme="majorHAnsi" w:hAnsiTheme="majorHAnsi" w:cstheme="majorHAnsi"/>
                                  <w:color w:val="D2F1EF" w:themeColor="accent3" w:themeTint="33"/>
                                  <w:sz w:val="24"/>
                                  <w:szCs w:val="24"/>
                                </w:rPr>
                              </w:pPr>
                              <w:r w:rsidRPr="000004C5">
                                <w:rPr>
                                  <w:rFonts w:asciiTheme="majorHAnsi" w:hAnsiTheme="majorHAnsi" w:cstheme="majorHAnsi"/>
                                  <w:color w:val="D2F1EF" w:themeColor="accent3" w:themeTint="33"/>
                                  <w:sz w:val="24"/>
                                  <w:szCs w:val="24"/>
                                </w:rPr>
                                <w:t>As we all know, Cristiano Ronaldo is a legend in football world. given the dataset of Cristiano Ronaldo’s “attempts” in the goal target of his all recorded and unrecorded matches, predict if he has scored a goal or not.</w:t>
                              </w:r>
                            </w:p>
                          </w:sdtContent>
                        </w:sdt>
                        <w:p w14:paraId="7A322199" w14:textId="77777777" w:rsidR="00211303" w:rsidRDefault="00211303" w:rsidP="000004C5">
                          <w:pPr>
                            <w:spacing w:before="240"/>
                            <w:rPr>
                              <w:rFonts w:asciiTheme="majorHAnsi" w:hAnsiTheme="majorHAnsi" w:cstheme="majorHAnsi"/>
                              <w:color w:val="D2F1EF" w:themeColor="accent3" w:themeTint="33"/>
                              <w:sz w:val="24"/>
                              <w:szCs w:val="24"/>
                            </w:rPr>
                          </w:pPr>
                        </w:p>
                        <w:p w14:paraId="1BE8B782" w14:textId="77777777" w:rsidR="00211303" w:rsidRPr="00211303" w:rsidRDefault="00211303" w:rsidP="00211303">
                          <w:pPr>
                            <w:spacing w:before="240"/>
                            <w:rPr>
                              <w:rFonts w:asciiTheme="majorHAnsi" w:hAnsiTheme="majorHAnsi" w:cstheme="majorHAnsi"/>
                              <w:color w:val="D2F1EF" w:themeColor="accent3" w:themeTint="33"/>
                              <w:sz w:val="24"/>
                              <w:szCs w:val="24"/>
                            </w:rPr>
                          </w:pPr>
                          <w:r w:rsidRPr="00211303">
                            <w:rPr>
                              <w:rFonts w:asciiTheme="majorHAnsi" w:hAnsiTheme="majorHAnsi" w:cstheme="majorHAnsi"/>
                              <w:color w:val="D2F1EF" w:themeColor="accent3" w:themeTint="33"/>
                              <w:sz w:val="24"/>
                              <w:szCs w:val="24"/>
                            </w:rPr>
                            <w:t xml:space="preserve">Authored by: </w:t>
                          </w: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D2F1EF" w:themeColor="accent3" w:themeTint="33"/>
                                <w:sz w:val="24"/>
                                <w:szCs w:val="24"/>
                              </w:rPr>
                              <w:alias w:val="Your Name"/>
                              <w:tag w:val="Your Name"/>
                              <w:id w:val="1355547371"/>
                              <w:placeholder>
                                <w:docPart w:val="C61B5C914BC54D17B88948DDAD89D067"/>
                              </w:placeholder>
                              <w:dataBinding w:prefixMappings="xmlns:ns0='http://schemas.microsoft.com/office/2006/coverPageProps' " w:xpath="/ns0:CoverPageProperties[1]/ns0:CompanyFax[1]" w:storeItemID="{55AF091B-3C7A-41E3-B477-F2FDAA23CFDA}"/>
                              <w15:appearance w15:val="hidden"/>
                              <w:text w:multiLine="1"/>
                            </w:sdtPr>
                            <w:sdtContent>
                              <w:r w:rsidRPr="00211303">
                                <w:rPr>
                                  <w:rFonts w:asciiTheme="majorHAnsi" w:hAnsiTheme="majorHAnsi" w:cstheme="majorHAnsi"/>
                                  <w:color w:val="D2F1EF" w:themeColor="accent3" w:themeTint="33"/>
                                  <w:sz w:val="24"/>
                                  <w:szCs w:val="24"/>
                                </w:rPr>
                                <w:t>Sadanand Vishwas</w:t>
                              </w:r>
                            </w:sdtContent>
                          </w:sdt>
                        </w:p>
                        <w:p w14:paraId="60ABE778" w14:textId="3DDBDB68" w:rsidR="00211303" w:rsidRDefault="00211303" w:rsidP="000004C5">
                          <w:pPr>
                            <w:spacing w:before="240"/>
                            <w:rPr>
                              <w:rFonts w:asciiTheme="majorHAnsi" w:hAnsiTheme="majorHAnsi" w:cstheme="majorHAnsi"/>
                              <w:color w:val="D2F1EF" w:themeColor="accent3" w:themeTint="33"/>
                              <w:sz w:val="24"/>
                              <w:szCs w:val="24"/>
                            </w:rPr>
                          </w:pPr>
                        </w:p>
                        <w:p w14:paraId="367D0571" w14:textId="75467FA9" w:rsidR="00211303" w:rsidRDefault="00211303" w:rsidP="000004C5">
                          <w:pPr>
                            <w:spacing w:before="240"/>
                            <w:rPr>
                              <w:rFonts w:asciiTheme="majorHAnsi" w:hAnsiTheme="majorHAnsi" w:cstheme="majorHAnsi"/>
                              <w:color w:val="D2F1EF" w:themeColor="accent3" w:themeTint="33"/>
                              <w:sz w:val="24"/>
                              <w:szCs w:val="24"/>
                            </w:rPr>
                          </w:pPr>
                        </w:p>
                        <w:p w14:paraId="043979AF" w14:textId="77777777" w:rsidR="00211303" w:rsidRPr="000004C5" w:rsidRDefault="00211303" w:rsidP="000004C5">
                          <w:pPr>
                            <w:spacing w:before="240"/>
                            <w:rPr>
                              <w:color w:val="D2F1EF" w:themeColor="accent3" w:themeTint="33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77CDAC0" wp14:editId="1BE0C18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E0EFF4" w:themeColor="accent4" w:themeTint="33"/>
                                    <w:sz w:val="22"/>
                                    <w:szCs w:val="22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D200D" w14:textId="3AE1292D" w:rsidR="00D65B1B" w:rsidRDefault="00E80467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E80467">
                                      <w:rPr>
                                        <w:rFonts w:asciiTheme="majorHAnsi" w:hAnsiTheme="majorHAnsi" w:cstheme="majorHAnsi"/>
                                        <w:color w:val="E0EFF4" w:themeColor="accent4" w:themeTint="33"/>
                                        <w:sz w:val="22"/>
                                        <w:szCs w:val="22"/>
                                      </w:rPr>
                                      <w:t xml:space="preserve">A Machine Learning model to predict if a shot </w:t>
                                    </w:r>
                                    <w:r w:rsidRPr="00E80467">
                                      <w:rPr>
                                        <w:rFonts w:asciiTheme="majorHAnsi" w:hAnsiTheme="majorHAnsi" w:cstheme="majorHAnsi"/>
                                        <w:color w:val="E0EFF4" w:themeColor="accent4" w:themeTint="33"/>
                                        <w:sz w:val="22"/>
                                        <w:szCs w:val="22"/>
                                      </w:rPr>
                                      <w:t xml:space="preserve">taken by Cristiano Ronaldo </w:t>
                                    </w:r>
                                    <w:r w:rsidRPr="00E80467">
                                      <w:rPr>
                                        <w:rFonts w:asciiTheme="majorHAnsi" w:hAnsiTheme="majorHAnsi" w:cstheme="majorHAnsi"/>
                                        <w:color w:val="E0EFF4" w:themeColor="accent4" w:themeTint="33"/>
                                        <w:sz w:val="22"/>
                                        <w:szCs w:val="22"/>
                                      </w:rPr>
                                      <w:t>is</w:t>
                                    </w:r>
                                    <w:r w:rsidRPr="00E80467">
                                      <w:rPr>
                                        <w:rFonts w:asciiTheme="majorHAnsi" w:hAnsiTheme="majorHAnsi" w:cstheme="majorHAnsi"/>
                                        <w:color w:val="E0EFF4" w:themeColor="accent4" w:themeTint="33"/>
                                        <w:sz w:val="22"/>
                                        <w:szCs w:val="22"/>
                                      </w:rPr>
                                      <w:t xml:space="preserve"> a</w:t>
                                    </w:r>
                                    <w:r w:rsidRPr="00E80467">
                                      <w:rPr>
                                        <w:rFonts w:asciiTheme="majorHAnsi" w:hAnsiTheme="majorHAnsi" w:cstheme="majorHAnsi"/>
                                        <w:color w:val="E0EFF4" w:themeColor="accent4" w:themeTint="33"/>
                                        <w:sz w:val="22"/>
                                        <w:szCs w:val="22"/>
                                      </w:rPr>
                                      <w:t xml:space="preserve"> goal or not.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77CDAC0" id="Rectangle 472" o:spid="_x0000_s1027" style="position:absolute;margin-left:0;margin-top:0;width:148.1pt;height:760.3pt;z-index:25166540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" fillcolor="#082a75 [3215]" stroked="f" strokeweight="2pt">
                    <v:textbox inset="14.4pt,,14.4pt"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E0EFF4" w:themeColor="accent4" w:themeTint="33"/>
                              <w:sz w:val="22"/>
                              <w:szCs w:val="22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D200D" w14:textId="3AE1292D" w:rsidR="00D65B1B" w:rsidRDefault="00E80467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 w:rsidRPr="00E80467">
                                <w:rPr>
                                  <w:rFonts w:asciiTheme="majorHAnsi" w:hAnsiTheme="majorHAnsi" w:cstheme="majorHAnsi"/>
                                  <w:color w:val="E0EFF4" w:themeColor="accent4" w:themeTint="33"/>
                                  <w:sz w:val="22"/>
                                  <w:szCs w:val="22"/>
                                </w:rPr>
                                <w:t xml:space="preserve">A Machine Learning model to predict if a shot </w:t>
                              </w:r>
                              <w:r w:rsidRPr="00E80467">
                                <w:rPr>
                                  <w:rFonts w:asciiTheme="majorHAnsi" w:hAnsiTheme="majorHAnsi" w:cstheme="majorHAnsi"/>
                                  <w:color w:val="E0EFF4" w:themeColor="accent4" w:themeTint="33"/>
                                  <w:sz w:val="22"/>
                                  <w:szCs w:val="22"/>
                                </w:rPr>
                                <w:t xml:space="preserve">taken by Cristiano Ronaldo </w:t>
                              </w:r>
                              <w:r w:rsidRPr="00E80467">
                                <w:rPr>
                                  <w:rFonts w:asciiTheme="majorHAnsi" w:hAnsiTheme="majorHAnsi" w:cstheme="majorHAnsi"/>
                                  <w:color w:val="E0EFF4" w:themeColor="accent4" w:themeTint="33"/>
                                  <w:sz w:val="22"/>
                                  <w:szCs w:val="22"/>
                                </w:rPr>
                                <w:t>is</w:t>
                              </w:r>
                              <w:r w:rsidRPr="00E80467">
                                <w:rPr>
                                  <w:rFonts w:asciiTheme="majorHAnsi" w:hAnsiTheme="majorHAnsi" w:cstheme="majorHAnsi"/>
                                  <w:color w:val="E0EFF4" w:themeColor="accent4" w:themeTint="33"/>
                                  <w:sz w:val="22"/>
                                  <w:szCs w:val="22"/>
                                </w:rPr>
                                <w:t xml:space="preserve"> a</w:t>
                              </w:r>
                              <w:r w:rsidRPr="00E80467">
                                <w:rPr>
                                  <w:rFonts w:asciiTheme="majorHAnsi" w:hAnsiTheme="majorHAnsi" w:cstheme="majorHAnsi"/>
                                  <w:color w:val="E0EFF4" w:themeColor="accent4" w:themeTint="33"/>
                                  <w:sz w:val="22"/>
                                  <w:szCs w:val="22"/>
                                </w:rPr>
                                <w:t xml:space="preserve"> goal or not.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912326F" w14:textId="77777777" w:rsidR="00D65B1B" w:rsidRDefault="00D65B1B"/>
        <w:p w14:paraId="03265652" w14:textId="56B2953C" w:rsidR="00D077E9" w:rsidRDefault="00D65B1B" w:rsidP="00D70D02">
          <w:r>
            <w:br w:type="page"/>
          </w:r>
        </w:p>
      </w:sdtContent>
    </w:sdt>
    <w:p w14:paraId="1A94EB56" w14:textId="0CD44E9A" w:rsidR="0010362D" w:rsidRPr="00827008" w:rsidRDefault="006D4432" w:rsidP="00827008">
      <w:pPr>
        <w:jc w:val="center"/>
        <w:rPr>
          <w:rFonts w:asciiTheme="majorHAnsi" w:hAnsiTheme="majorHAnsi" w:cstheme="majorHAnsi"/>
          <w:sz w:val="44"/>
          <w:szCs w:val="44"/>
        </w:rPr>
      </w:pPr>
      <w:r w:rsidRPr="00827008">
        <w:rPr>
          <w:rFonts w:asciiTheme="majorHAnsi" w:hAnsiTheme="majorHAnsi" w:cstheme="majorHAnsi"/>
          <w:sz w:val="44"/>
          <w:szCs w:val="44"/>
        </w:rPr>
        <w:lastRenderedPageBreak/>
        <w:t>Cristiano Ronaldo’s goal Prediction</w:t>
      </w:r>
    </w:p>
    <w:sdt>
      <w:sdtPr>
        <w:id w:val="-385650210"/>
        <w:placeholder>
          <w:docPart w:val="0C418459F72944FB8F6BB4181B553DA9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asciiTheme="majorHAnsi" w:hAnsiTheme="majorHAnsi" w:cstheme="majorHAnsi"/>
          <w:sz w:val="24"/>
          <w:szCs w:val="24"/>
        </w:rPr>
      </w:sdtEndPr>
      <w:sdtContent>
        <w:p w14:paraId="1B1A39D8" w14:textId="77777777" w:rsidR="001763D2" w:rsidRDefault="0010362D" w:rsidP="00827008">
          <w:pPr>
            <w:jc w:val="center"/>
            <w:rPr>
              <w:rFonts w:asciiTheme="majorHAnsi" w:hAnsiTheme="majorHAnsi" w:cstheme="majorHAnsi"/>
              <w:sz w:val="22"/>
              <w:szCs w:val="22"/>
            </w:rPr>
          </w:pPr>
          <w:r w:rsidRPr="0010362D">
            <w:rPr>
              <w:rFonts w:asciiTheme="majorHAnsi" w:hAnsiTheme="majorHAnsi" w:cstheme="majorHAnsi"/>
              <w:sz w:val="22"/>
              <w:szCs w:val="22"/>
            </w:rPr>
            <w:t>A Machine Learning model to predict if a shot is goal or not.</w:t>
          </w:r>
        </w:p>
        <w:p w14:paraId="5A5F6E6F" w14:textId="77777777" w:rsidR="001763D2" w:rsidRDefault="001763D2" w:rsidP="0010362D">
          <w:pPr>
            <w:rPr>
              <w:rFonts w:asciiTheme="majorHAnsi" w:hAnsiTheme="majorHAnsi" w:cstheme="majorHAnsi"/>
              <w:sz w:val="22"/>
              <w:szCs w:val="22"/>
            </w:rPr>
          </w:pPr>
        </w:p>
        <w:p w14:paraId="5F9B8C08" w14:textId="720504BF" w:rsidR="000A6F62" w:rsidRDefault="001763D2" w:rsidP="0010362D">
          <w:pPr>
            <w:rPr>
              <w:rFonts w:asciiTheme="majorHAnsi" w:hAnsiTheme="majorHAnsi" w:cstheme="majorHAnsi"/>
              <w:sz w:val="24"/>
              <w:szCs w:val="24"/>
            </w:rPr>
          </w:pPr>
          <w:r w:rsidRPr="001763D2">
            <w:rPr>
              <w:rFonts w:asciiTheme="majorHAnsi" w:hAnsiTheme="majorHAnsi" w:cstheme="majorHAnsi"/>
              <w:sz w:val="24"/>
              <w:szCs w:val="24"/>
              <w:u w:val="single"/>
            </w:rPr>
            <w:t>Problem Statement:</w:t>
          </w:r>
          <w:r w:rsidR="00827008"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  <w:r w:rsidR="000A6F62">
            <w:rPr>
              <w:rFonts w:asciiTheme="majorHAnsi" w:hAnsiTheme="majorHAnsi" w:cstheme="majorHAnsi"/>
              <w:sz w:val="24"/>
              <w:szCs w:val="24"/>
            </w:rPr>
            <w:t>As we all know, Cristiano Ronaldo is a legend in football world. He has played thousands of matches and score hundreds of goals. No</w:t>
          </w:r>
          <w:r w:rsidR="000004C5">
            <w:rPr>
              <w:rFonts w:asciiTheme="majorHAnsi" w:hAnsiTheme="majorHAnsi" w:cstheme="majorHAnsi"/>
              <w:sz w:val="24"/>
              <w:szCs w:val="24"/>
            </w:rPr>
            <w:t>w</w:t>
          </w:r>
          <w:r w:rsidR="000A6F62">
            <w:rPr>
              <w:rFonts w:asciiTheme="majorHAnsi" w:hAnsiTheme="majorHAnsi" w:cstheme="majorHAnsi"/>
              <w:sz w:val="24"/>
              <w:szCs w:val="24"/>
            </w:rPr>
            <w:t xml:space="preserve">, given the dataset of </w:t>
          </w:r>
          <w:r w:rsidR="000A6F62">
            <w:rPr>
              <w:rFonts w:asciiTheme="majorHAnsi" w:hAnsiTheme="majorHAnsi" w:cstheme="majorHAnsi"/>
              <w:sz w:val="24"/>
              <w:szCs w:val="24"/>
            </w:rPr>
            <w:t>Cristiano Ronaldo</w:t>
          </w:r>
          <w:r w:rsidR="000A6F62">
            <w:rPr>
              <w:rFonts w:asciiTheme="majorHAnsi" w:hAnsiTheme="majorHAnsi" w:cstheme="majorHAnsi"/>
              <w:sz w:val="24"/>
              <w:szCs w:val="24"/>
            </w:rPr>
            <w:t>’s “attempts” in the goal target of his all recorded and unrecorded matches, predict if he has scored a goal or not.</w:t>
          </w:r>
        </w:p>
        <w:p w14:paraId="3D26C979" w14:textId="34F76C09" w:rsidR="000A6F62" w:rsidRDefault="000A6F62" w:rsidP="0010362D">
          <w:pPr>
            <w:rPr>
              <w:rFonts w:asciiTheme="majorHAnsi" w:hAnsiTheme="majorHAnsi" w:cstheme="majorHAnsi"/>
              <w:sz w:val="24"/>
              <w:szCs w:val="24"/>
              <w:u w:val="single"/>
            </w:rPr>
          </w:pPr>
          <w:r w:rsidRPr="000A6F62">
            <w:rPr>
              <w:rFonts w:asciiTheme="majorHAnsi" w:hAnsiTheme="majorHAnsi" w:cstheme="majorHAnsi"/>
              <w:sz w:val="24"/>
              <w:szCs w:val="24"/>
              <w:u w:val="single"/>
            </w:rPr>
            <w:t>Tools &amp; Technologies used</w:t>
          </w:r>
          <w:r>
            <w:rPr>
              <w:rFonts w:asciiTheme="majorHAnsi" w:hAnsiTheme="majorHAnsi" w:cstheme="majorHAnsi"/>
              <w:sz w:val="24"/>
              <w:szCs w:val="24"/>
              <w:u w:val="single"/>
            </w:rPr>
            <w:t>:</w:t>
          </w:r>
        </w:p>
        <w:p w14:paraId="12F8544A" w14:textId="16C3F6D7" w:rsidR="000A6F62" w:rsidRPr="00CF208D" w:rsidRDefault="000A6F62" w:rsidP="000A6F62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4"/>
              <w:szCs w:val="24"/>
            </w:rPr>
          </w:pPr>
          <w:r w:rsidRPr="00CF208D">
            <w:rPr>
              <w:rFonts w:asciiTheme="majorHAnsi" w:hAnsiTheme="majorHAnsi" w:cstheme="majorHAnsi"/>
              <w:sz w:val="24"/>
              <w:szCs w:val="24"/>
            </w:rPr>
            <w:t>Python 3.7</w:t>
          </w:r>
        </w:p>
        <w:p w14:paraId="76E14A2D" w14:textId="1A168F89" w:rsidR="000A6F62" w:rsidRPr="00CF208D" w:rsidRDefault="00CF208D" w:rsidP="000A6F62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>NumPy</w:t>
          </w:r>
        </w:p>
        <w:p w14:paraId="784305E7" w14:textId="62FEB514" w:rsidR="000A6F62" w:rsidRPr="00CF208D" w:rsidRDefault="000A6F62" w:rsidP="000A6F62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4"/>
              <w:szCs w:val="24"/>
            </w:rPr>
          </w:pPr>
          <w:r w:rsidRPr="00CF208D">
            <w:rPr>
              <w:rFonts w:asciiTheme="majorHAnsi" w:hAnsiTheme="majorHAnsi" w:cstheme="majorHAnsi"/>
              <w:sz w:val="24"/>
              <w:szCs w:val="24"/>
            </w:rPr>
            <w:t>Scikit</w:t>
          </w:r>
          <w:r w:rsidR="00CF208D">
            <w:rPr>
              <w:rFonts w:asciiTheme="majorHAnsi" w:hAnsiTheme="majorHAnsi" w:cstheme="majorHAnsi"/>
              <w:sz w:val="24"/>
              <w:szCs w:val="24"/>
            </w:rPr>
            <w:t>-l</w:t>
          </w:r>
          <w:r w:rsidRPr="00CF208D">
            <w:rPr>
              <w:rFonts w:asciiTheme="majorHAnsi" w:hAnsiTheme="majorHAnsi" w:cstheme="majorHAnsi"/>
              <w:sz w:val="24"/>
              <w:szCs w:val="24"/>
            </w:rPr>
            <w:t>earn</w:t>
          </w:r>
        </w:p>
        <w:p w14:paraId="3AA54B36" w14:textId="5A42F702" w:rsidR="000A6F62" w:rsidRPr="00CF208D" w:rsidRDefault="00CF208D" w:rsidP="000A6F62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4"/>
              <w:szCs w:val="24"/>
            </w:rPr>
          </w:pPr>
          <w:r w:rsidRPr="00CF208D">
            <w:rPr>
              <w:rFonts w:asciiTheme="majorHAnsi" w:hAnsiTheme="majorHAnsi" w:cstheme="majorHAnsi"/>
              <w:sz w:val="24"/>
              <w:szCs w:val="24"/>
            </w:rPr>
            <w:t>Pandas</w:t>
          </w:r>
        </w:p>
        <w:p w14:paraId="560AE3AA" w14:textId="0B196901" w:rsidR="00CF208D" w:rsidRPr="00CF208D" w:rsidRDefault="00CF208D" w:rsidP="000A6F62">
          <w:pPr>
            <w:pStyle w:val="ListParagraph"/>
            <w:numPr>
              <w:ilvl w:val="0"/>
              <w:numId w:val="4"/>
            </w:numPr>
            <w:rPr>
              <w:rFonts w:asciiTheme="majorHAnsi" w:hAnsiTheme="majorHAnsi" w:cstheme="majorHAnsi"/>
              <w:sz w:val="24"/>
              <w:szCs w:val="24"/>
            </w:rPr>
          </w:pPr>
          <w:r w:rsidRPr="00CF208D">
            <w:rPr>
              <w:rFonts w:asciiTheme="majorHAnsi" w:hAnsiTheme="majorHAnsi" w:cstheme="majorHAnsi"/>
              <w:sz w:val="24"/>
              <w:szCs w:val="24"/>
            </w:rPr>
            <w:t>Anaconda 3.0 on Windows 10 Home</w:t>
          </w:r>
          <w:r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  <w:r w:rsidRPr="00CF208D">
            <w:rPr>
              <w:rFonts w:asciiTheme="majorHAnsi" w:hAnsiTheme="majorHAnsi" w:cstheme="majorHAnsi"/>
              <w:sz w:val="24"/>
              <w:szCs w:val="24"/>
            </w:rPr>
            <w:t>(190</w:t>
          </w:r>
          <w:r>
            <w:rPr>
              <w:rFonts w:asciiTheme="majorHAnsi" w:hAnsiTheme="majorHAnsi" w:cstheme="majorHAnsi"/>
              <w:sz w:val="24"/>
              <w:szCs w:val="24"/>
            </w:rPr>
            <w:t>3</w:t>
          </w:r>
          <w:r w:rsidRPr="00CF208D">
            <w:rPr>
              <w:rFonts w:asciiTheme="majorHAnsi" w:hAnsiTheme="majorHAnsi" w:cstheme="majorHAnsi"/>
              <w:sz w:val="24"/>
              <w:szCs w:val="24"/>
            </w:rPr>
            <w:t>)</w:t>
          </w:r>
        </w:p>
        <w:p w14:paraId="65821FC4" w14:textId="04D332F9" w:rsidR="000A6F62" w:rsidRDefault="000A6F62" w:rsidP="0010362D">
          <w:pPr>
            <w:rPr>
              <w:rFonts w:asciiTheme="majorHAnsi" w:hAnsiTheme="majorHAnsi" w:cstheme="majorHAnsi"/>
              <w:sz w:val="24"/>
              <w:szCs w:val="24"/>
              <w:u w:val="single"/>
            </w:rPr>
          </w:pPr>
          <w:r w:rsidRPr="000A6F62">
            <w:rPr>
              <w:rFonts w:asciiTheme="majorHAnsi" w:hAnsiTheme="majorHAnsi" w:cstheme="majorHAnsi"/>
              <w:sz w:val="24"/>
              <w:szCs w:val="24"/>
              <w:u w:val="single"/>
            </w:rPr>
            <w:t>Solution Approach:</w:t>
          </w:r>
        </w:p>
        <w:p w14:paraId="5D6438E1" w14:textId="77777777" w:rsidR="00144A66" w:rsidRDefault="000A6F62" w:rsidP="00144A66">
          <w:pPr>
            <w:pStyle w:val="ListParagraph"/>
            <w:numPr>
              <w:ilvl w:val="0"/>
              <w:numId w:val="1"/>
            </w:numPr>
            <w:rPr>
              <w:rFonts w:asciiTheme="majorHAnsi" w:hAnsiTheme="majorHAnsi" w:cstheme="majorHAnsi"/>
              <w:sz w:val="24"/>
              <w:szCs w:val="24"/>
            </w:rPr>
          </w:pPr>
          <w:r w:rsidRPr="000A6F62">
            <w:rPr>
              <w:rFonts w:asciiTheme="majorHAnsi" w:hAnsiTheme="majorHAnsi" w:cstheme="majorHAnsi"/>
              <w:sz w:val="24"/>
              <w:szCs w:val="24"/>
            </w:rPr>
            <w:t>Data Preprocessing:</w:t>
          </w:r>
        </w:p>
        <w:p w14:paraId="1EF34046" w14:textId="20CFC278" w:rsidR="00CF208D" w:rsidRPr="00144A66" w:rsidRDefault="000A6F62" w:rsidP="00144A66">
          <w:pPr>
            <w:pStyle w:val="ListParagraph"/>
            <w:rPr>
              <w:rFonts w:asciiTheme="majorHAnsi" w:hAnsiTheme="majorHAnsi" w:cstheme="majorHAnsi"/>
              <w:sz w:val="24"/>
              <w:szCs w:val="24"/>
            </w:rPr>
          </w:pPr>
          <w:r w:rsidRPr="00144A66">
            <w:rPr>
              <w:rFonts w:asciiTheme="majorHAnsi" w:hAnsiTheme="majorHAnsi" w:cstheme="majorHAnsi"/>
              <w:sz w:val="24"/>
              <w:szCs w:val="24"/>
            </w:rPr>
            <w:t xml:space="preserve">I’ve </w:t>
          </w:r>
          <w:r w:rsidR="00CF208D" w:rsidRPr="00144A66">
            <w:rPr>
              <w:rFonts w:asciiTheme="majorHAnsi" w:hAnsiTheme="majorHAnsi" w:cstheme="majorHAnsi"/>
              <w:sz w:val="24"/>
              <w:szCs w:val="24"/>
            </w:rPr>
            <w:t>taken the dataset and converted it to the pandas DataFrame, now after analyzing the data we found that there are null values are inserted in some columns.</w:t>
          </w:r>
        </w:p>
        <w:p w14:paraId="1AC06F27" w14:textId="5826F403" w:rsidR="00CF208D" w:rsidRDefault="00CF208D" w:rsidP="00144A66">
          <w:pPr>
            <w:ind w:left="360" w:firstLine="360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96C09F4" wp14:editId="70E888A3">
                <wp:extent cx="2771775" cy="3495675"/>
                <wp:effectExtent l="0" t="0" r="9525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3495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468727" w14:textId="765F2CF5" w:rsidR="000A6F62" w:rsidRDefault="00144A66" w:rsidP="00144A66">
          <w:pPr>
            <w:ind w:left="720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lastRenderedPageBreak/>
            <w:t>S</w:t>
          </w:r>
          <w:r w:rsidR="00CF208D">
            <w:rPr>
              <w:rFonts w:asciiTheme="majorHAnsi" w:hAnsiTheme="majorHAnsi" w:cstheme="majorHAnsi"/>
              <w:sz w:val="24"/>
              <w:szCs w:val="24"/>
            </w:rPr>
            <w:t xml:space="preserve">o, I filled the null values with “mean” or by “ffill”/ “bfill” method. For some categorical data they contained </w:t>
          </w:r>
          <w:r>
            <w:rPr>
              <w:rFonts w:asciiTheme="majorHAnsi" w:hAnsiTheme="majorHAnsi" w:cstheme="majorHAnsi"/>
              <w:sz w:val="24"/>
              <w:szCs w:val="24"/>
            </w:rPr>
            <w:t>many types of unique values, so I created some broad categories for them. After this the data was like following:</w:t>
          </w:r>
        </w:p>
        <w:p w14:paraId="580544E3" w14:textId="0C34CB80" w:rsidR="00144A66" w:rsidRDefault="00144A66" w:rsidP="00144A66">
          <w:pPr>
            <w:ind w:left="360" w:firstLine="360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58DB51BF" wp14:editId="70DBE373">
                <wp:extent cx="3105150" cy="20574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6FB3EE" w14:textId="14EEA79D" w:rsidR="00144A66" w:rsidRDefault="00144A66" w:rsidP="00144A66">
          <w:pPr>
            <w:ind w:left="720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>After encoding the categorical data columns and removing the unnecessary columns we got the cleaned and preprocessed data.</w:t>
          </w:r>
        </w:p>
        <w:p w14:paraId="052DD3E5" w14:textId="3118D0F1" w:rsidR="005648C8" w:rsidRDefault="005648C8" w:rsidP="005648C8">
          <w:pPr>
            <w:pStyle w:val="ListParagraph"/>
            <w:numPr>
              <w:ilvl w:val="0"/>
              <w:numId w:val="1"/>
            </w:numPr>
            <w:rPr>
              <w:rFonts w:asciiTheme="majorHAnsi" w:hAnsiTheme="majorHAnsi" w:cstheme="majorHAnsi"/>
              <w:sz w:val="24"/>
              <w:szCs w:val="24"/>
            </w:rPr>
          </w:pPr>
          <w:r w:rsidRPr="005648C8">
            <w:rPr>
              <w:rFonts w:asciiTheme="majorHAnsi" w:hAnsiTheme="majorHAnsi" w:cstheme="majorHAnsi"/>
              <w:sz w:val="24"/>
              <w:szCs w:val="24"/>
            </w:rPr>
            <w:t>Exploratory data analysis</w:t>
          </w:r>
          <w:r w:rsidRPr="005648C8">
            <w:rPr>
              <w:rFonts w:asciiTheme="majorHAnsi" w:hAnsiTheme="majorHAnsi" w:cstheme="majorHAnsi"/>
              <w:sz w:val="24"/>
              <w:szCs w:val="24"/>
            </w:rPr>
            <w:t>:</w:t>
          </w:r>
        </w:p>
        <w:p w14:paraId="20147E8D" w14:textId="5D91B17C" w:rsidR="009E5852" w:rsidRPr="005648C8" w:rsidRDefault="00BA299B" w:rsidP="009E5852">
          <w:pPr>
            <w:pStyle w:val="ListParagraph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 xml:space="preserve">I used </w:t>
          </w:r>
          <w:r w:rsidR="004A4EF0">
            <w:rPr>
              <w:rFonts w:asciiTheme="majorHAnsi" w:hAnsiTheme="majorHAnsi" w:cstheme="majorHAnsi"/>
              <w:sz w:val="24"/>
              <w:szCs w:val="24"/>
            </w:rPr>
            <w:t>c</w:t>
          </w:r>
          <w:r w:rsidR="009E5852">
            <w:rPr>
              <w:rFonts w:asciiTheme="majorHAnsi" w:hAnsiTheme="majorHAnsi" w:cstheme="majorHAnsi"/>
              <w:sz w:val="24"/>
              <w:szCs w:val="24"/>
            </w:rPr>
            <w:t xml:space="preserve">orrelation </w:t>
          </w:r>
          <w:r w:rsidR="004A4EF0">
            <w:rPr>
              <w:rFonts w:asciiTheme="majorHAnsi" w:hAnsiTheme="majorHAnsi" w:cstheme="majorHAnsi"/>
              <w:sz w:val="24"/>
              <w:szCs w:val="24"/>
            </w:rPr>
            <w:t>m</w:t>
          </w:r>
          <w:r w:rsidR="009E5852">
            <w:rPr>
              <w:rFonts w:asciiTheme="majorHAnsi" w:hAnsiTheme="majorHAnsi" w:cstheme="majorHAnsi"/>
              <w:sz w:val="24"/>
              <w:szCs w:val="24"/>
            </w:rPr>
            <w:t>atrix</w:t>
          </w:r>
          <w:r w:rsidR="004A4EF0">
            <w:rPr>
              <w:rFonts w:asciiTheme="majorHAnsi" w:hAnsiTheme="majorHAnsi" w:cstheme="majorHAnsi"/>
              <w:sz w:val="24"/>
              <w:szCs w:val="24"/>
            </w:rPr>
            <w:t xml:space="preserve"> for analyzing the significance of each variable</w:t>
          </w:r>
          <w:r w:rsidR="000E6C44">
            <w:rPr>
              <w:rFonts w:asciiTheme="majorHAnsi" w:hAnsiTheme="majorHAnsi" w:cstheme="majorHAnsi"/>
              <w:sz w:val="24"/>
              <w:szCs w:val="24"/>
            </w:rPr>
            <w:t xml:space="preserve">, then removed the variables with least significance or </w:t>
          </w:r>
          <w:r w:rsidR="00BD2B70">
            <w:rPr>
              <w:rFonts w:asciiTheme="majorHAnsi" w:hAnsiTheme="majorHAnsi" w:cstheme="majorHAnsi"/>
              <w:sz w:val="24"/>
              <w:szCs w:val="24"/>
            </w:rPr>
            <w:t>with high dependence on another variable.</w:t>
          </w:r>
        </w:p>
        <w:p w14:paraId="32865E2A" w14:textId="0FC7263B" w:rsidR="005648C8" w:rsidRPr="005648C8" w:rsidRDefault="009E5852" w:rsidP="009E5852">
          <w:pPr>
            <w:ind w:firstLine="720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6126053" wp14:editId="4D25757B">
                <wp:extent cx="4619625" cy="3894834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4670" cy="3899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0548E7" w14:textId="5E3C727D" w:rsidR="00114160" w:rsidRPr="00114160" w:rsidRDefault="005648C8" w:rsidP="00114160">
          <w:pPr>
            <w:pStyle w:val="ListParagraph"/>
            <w:numPr>
              <w:ilvl w:val="0"/>
              <w:numId w:val="1"/>
            </w:numPr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lastRenderedPageBreak/>
            <w:t>Model building</w:t>
          </w:r>
          <w:r w:rsidR="00144A66">
            <w:rPr>
              <w:rFonts w:asciiTheme="majorHAnsi" w:hAnsiTheme="majorHAnsi" w:cstheme="majorHAnsi"/>
              <w:sz w:val="24"/>
              <w:szCs w:val="24"/>
            </w:rPr>
            <w:t xml:space="preserve">: </w:t>
          </w:r>
        </w:p>
        <w:p w14:paraId="24C33524" w14:textId="68EA7139" w:rsidR="001B435A" w:rsidRDefault="00144A66" w:rsidP="00114160">
          <w:pPr>
            <w:pStyle w:val="ListParagraph"/>
            <w:rPr>
              <w:rFonts w:asciiTheme="majorHAnsi" w:hAnsiTheme="majorHAnsi" w:cstheme="majorHAnsi"/>
              <w:sz w:val="24"/>
              <w:szCs w:val="24"/>
            </w:rPr>
          </w:pPr>
          <w:r w:rsidRPr="00114160">
            <w:rPr>
              <w:rFonts w:asciiTheme="majorHAnsi" w:hAnsiTheme="majorHAnsi" w:cstheme="majorHAnsi"/>
              <w:sz w:val="24"/>
              <w:szCs w:val="24"/>
            </w:rPr>
            <w:t xml:space="preserve">As </w:t>
          </w:r>
          <w:proofErr w:type="gramStart"/>
          <w:r w:rsidRPr="00114160">
            <w:rPr>
              <w:rFonts w:asciiTheme="majorHAnsi" w:hAnsiTheme="majorHAnsi" w:cstheme="majorHAnsi"/>
              <w:sz w:val="24"/>
              <w:szCs w:val="24"/>
            </w:rPr>
            <w:t>we  predict</w:t>
          </w:r>
          <w:proofErr w:type="gramEnd"/>
          <w:r w:rsidRPr="00114160">
            <w:rPr>
              <w:rFonts w:asciiTheme="majorHAnsi" w:hAnsiTheme="majorHAnsi" w:cstheme="majorHAnsi"/>
              <w:sz w:val="24"/>
              <w:szCs w:val="24"/>
            </w:rPr>
            <w:t xml:space="preserve"> if a certain shot is a goal or not, so I’ve taken different classification models and applied them to the cleaned data. For better prediction</w:t>
          </w:r>
          <w:r w:rsidR="005648C8" w:rsidRPr="00114160">
            <w:rPr>
              <w:rFonts w:asciiTheme="majorHAnsi" w:hAnsiTheme="majorHAnsi" w:cstheme="majorHAnsi"/>
              <w:sz w:val="24"/>
              <w:szCs w:val="24"/>
            </w:rPr>
            <w:t xml:space="preserve"> (</w:t>
          </w:r>
          <w:r w:rsidR="005648C8" w:rsidRPr="00114160">
            <w:rPr>
              <w:rFonts w:asciiTheme="majorHAnsi" w:hAnsiTheme="majorHAnsi" w:cstheme="majorHAnsi"/>
              <w:sz w:val="24"/>
              <w:szCs w:val="24"/>
            </w:rPr>
            <w:t>is goal or not</w:t>
          </w:r>
          <w:r w:rsidR="005648C8" w:rsidRPr="00114160"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  <w:r w:rsidR="005648C8" w:rsidRPr="00114160">
            <w:rPr>
              <w:rFonts w:asciiTheme="majorHAnsi" w:hAnsiTheme="majorHAnsi" w:cstheme="majorHAnsi"/>
              <w:sz w:val="24"/>
              <w:szCs w:val="24"/>
            </w:rPr>
            <w:t>for the submission dataset</w:t>
          </w:r>
          <w:r w:rsidR="005648C8" w:rsidRPr="00114160">
            <w:rPr>
              <w:rFonts w:asciiTheme="majorHAnsi" w:hAnsiTheme="majorHAnsi" w:cstheme="majorHAnsi"/>
              <w:sz w:val="24"/>
              <w:szCs w:val="24"/>
            </w:rPr>
            <w:t>)</w:t>
          </w:r>
          <w:r w:rsidR="005648C8" w:rsidRPr="00114160">
            <w:rPr>
              <w:rFonts w:asciiTheme="majorHAnsi" w:hAnsiTheme="majorHAnsi" w:cstheme="majorHAnsi"/>
              <w:sz w:val="24"/>
              <w:szCs w:val="24"/>
            </w:rPr>
            <w:t>.</w:t>
          </w:r>
          <w:r w:rsidRPr="00114160">
            <w:rPr>
              <w:rFonts w:asciiTheme="majorHAnsi" w:hAnsiTheme="majorHAnsi" w:cstheme="majorHAnsi"/>
              <w:sz w:val="24"/>
              <w:szCs w:val="24"/>
            </w:rPr>
            <w:t xml:space="preserve"> I used correlation matrix and confusion matrix to evaluate the models.</w:t>
          </w:r>
          <w:r w:rsidR="005648C8" w:rsidRPr="00114160"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  <w:r w:rsidRPr="00114160">
            <w:rPr>
              <w:rFonts w:asciiTheme="majorHAnsi" w:hAnsiTheme="majorHAnsi" w:cstheme="majorHAnsi"/>
              <w:sz w:val="24"/>
              <w:szCs w:val="24"/>
            </w:rPr>
            <w:t>After training the model with training set data and evaluating it for test set data,</w:t>
          </w:r>
          <w:r w:rsidR="001B435A" w:rsidRPr="00114160">
            <w:rPr>
              <w:rFonts w:asciiTheme="majorHAnsi" w:hAnsiTheme="majorHAnsi" w:cstheme="majorHAnsi"/>
              <w:sz w:val="24"/>
              <w:szCs w:val="24"/>
            </w:rPr>
            <w:t xml:space="preserve"> I optimized the accuracy as much as possible and then taken the predication for the submission dataset and stored the results.</w:t>
          </w:r>
        </w:p>
        <w:p w14:paraId="5514505E" w14:textId="1B4016C2" w:rsidR="00114160" w:rsidRPr="00114160" w:rsidRDefault="00727F7C" w:rsidP="00114160">
          <w:pPr>
            <w:pStyle w:val="ListParagraph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04B5D9AF" wp14:editId="4F6CD3CF">
                <wp:extent cx="5343525" cy="1209675"/>
                <wp:effectExtent l="0" t="0" r="9525" b="952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209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2EED4B" w14:textId="77777777" w:rsidR="001B435A" w:rsidRDefault="001B435A" w:rsidP="001B435A">
          <w:pPr>
            <w:rPr>
              <w:rFonts w:asciiTheme="majorHAnsi" w:hAnsiTheme="majorHAnsi" w:cstheme="majorHAnsi"/>
              <w:sz w:val="24"/>
              <w:szCs w:val="24"/>
              <w:u w:val="single"/>
            </w:rPr>
          </w:pPr>
          <w:r w:rsidRPr="001B435A">
            <w:rPr>
              <w:rFonts w:asciiTheme="majorHAnsi" w:hAnsiTheme="majorHAnsi" w:cstheme="majorHAnsi"/>
              <w:sz w:val="24"/>
              <w:szCs w:val="24"/>
              <w:u w:val="single"/>
            </w:rPr>
            <w:t>Conclusion</w:t>
          </w:r>
          <w:r>
            <w:rPr>
              <w:rFonts w:asciiTheme="majorHAnsi" w:hAnsiTheme="majorHAnsi" w:cstheme="majorHAnsi"/>
              <w:sz w:val="24"/>
              <w:szCs w:val="24"/>
              <w:u w:val="single"/>
            </w:rPr>
            <w:t>:</w:t>
          </w:r>
        </w:p>
        <w:p w14:paraId="43B2068C" w14:textId="44FEC310" w:rsidR="00BD538D" w:rsidRDefault="001B435A" w:rsidP="001B435A">
          <w:pPr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 xml:space="preserve">After running the data set on different classification models, I reached the conclusion that the “Random Forest Classification” model gives highest accuracy of </w:t>
          </w:r>
          <w:r w:rsidR="00BD538D">
            <w:rPr>
              <w:rFonts w:asciiTheme="majorHAnsi" w:hAnsiTheme="majorHAnsi" w:cstheme="majorHAnsi"/>
              <w:sz w:val="24"/>
              <w:szCs w:val="24"/>
            </w:rPr>
            <w:t>60.60% with mean absolute error of 39.39%</w:t>
          </w:r>
          <w:r w:rsidR="000E2944">
            <w:rPr>
              <w:rFonts w:asciiTheme="majorHAnsi" w:hAnsiTheme="majorHAnsi" w:cstheme="majorHAnsi"/>
              <w:sz w:val="24"/>
              <w:szCs w:val="24"/>
            </w:rPr>
            <w:t>.</w:t>
          </w:r>
        </w:p>
        <w:p w14:paraId="5E80977F" w14:textId="77777777" w:rsidR="00CA5BA3" w:rsidRDefault="00BD538D" w:rsidP="001B435A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5AEA83DC" wp14:editId="71D171AD">
                <wp:extent cx="2514600" cy="304800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B435A"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</w:p>
        <w:p w14:paraId="379894EA" w14:textId="77777777" w:rsidR="00A51F74" w:rsidRDefault="00CA5BA3" w:rsidP="001B435A">
          <w:pPr>
            <w:rPr>
              <w:rFonts w:asciiTheme="majorHAnsi" w:hAnsiTheme="majorHAnsi" w:cstheme="majorHAnsi"/>
              <w:sz w:val="24"/>
              <w:szCs w:val="24"/>
              <w:u w:val="single"/>
            </w:rPr>
          </w:pPr>
          <w:r>
            <w:rPr>
              <w:rFonts w:asciiTheme="majorHAnsi" w:hAnsiTheme="majorHAnsi" w:cstheme="majorHAnsi"/>
              <w:sz w:val="24"/>
              <w:szCs w:val="24"/>
              <w:u w:val="single"/>
            </w:rPr>
            <w:t xml:space="preserve">Top 5 </w:t>
          </w:r>
          <w:r w:rsidR="00A51F74">
            <w:rPr>
              <w:rFonts w:asciiTheme="majorHAnsi" w:hAnsiTheme="majorHAnsi" w:cstheme="majorHAnsi"/>
              <w:sz w:val="24"/>
              <w:szCs w:val="24"/>
              <w:u w:val="single"/>
            </w:rPr>
            <w:t>most significant variables:</w:t>
          </w:r>
        </w:p>
        <w:p w14:paraId="471F8597" w14:textId="77777777" w:rsidR="00352A49" w:rsidRDefault="00352A49" w:rsidP="00A51F74">
          <w:pPr>
            <w:pStyle w:val="ListParagraph"/>
            <w:numPr>
              <w:ilvl w:val="0"/>
              <w:numId w:val="5"/>
            </w:numPr>
            <w:rPr>
              <w:rFonts w:asciiTheme="majorHAnsi" w:hAnsiTheme="majorHAnsi" w:cstheme="majorHAnsi"/>
              <w:sz w:val="24"/>
              <w:szCs w:val="24"/>
            </w:rPr>
          </w:pPr>
          <w:r w:rsidRPr="00352A49">
            <w:rPr>
              <w:rFonts w:asciiTheme="majorHAnsi" w:hAnsiTheme="majorHAnsi" w:cstheme="majorHAnsi"/>
              <w:sz w:val="24"/>
              <w:szCs w:val="24"/>
            </w:rPr>
            <w:t>distance_of_shot</w:t>
          </w:r>
        </w:p>
        <w:p w14:paraId="7627CF1C" w14:textId="77777777" w:rsidR="00415E22" w:rsidRDefault="00415E22" w:rsidP="00A51F74">
          <w:pPr>
            <w:pStyle w:val="ListParagraph"/>
            <w:numPr>
              <w:ilvl w:val="0"/>
              <w:numId w:val="5"/>
            </w:numPr>
            <w:rPr>
              <w:rFonts w:asciiTheme="majorHAnsi" w:hAnsiTheme="majorHAnsi" w:cstheme="majorHAnsi"/>
              <w:sz w:val="24"/>
              <w:szCs w:val="24"/>
            </w:rPr>
          </w:pPr>
          <w:r w:rsidRPr="00415E22">
            <w:rPr>
              <w:rFonts w:asciiTheme="majorHAnsi" w:hAnsiTheme="majorHAnsi" w:cstheme="majorHAnsi"/>
              <w:sz w:val="24"/>
              <w:szCs w:val="24"/>
            </w:rPr>
            <w:t>area_of_shot</w:t>
          </w:r>
        </w:p>
        <w:p w14:paraId="540F8FD2" w14:textId="77777777" w:rsidR="00415E22" w:rsidRDefault="00415E22" w:rsidP="00A51F74">
          <w:pPr>
            <w:pStyle w:val="ListParagraph"/>
            <w:numPr>
              <w:ilvl w:val="0"/>
              <w:numId w:val="5"/>
            </w:numPr>
            <w:rPr>
              <w:rFonts w:asciiTheme="majorHAnsi" w:hAnsiTheme="majorHAnsi" w:cstheme="majorHAnsi"/>
              <w:sz w:val="24"/>
              <w:szCs w:val="24"/>
            </w:rPr>
          </w:pPr>
          <w:r w:rsidRPr="00415E22">
            <w:rPr>
              <w:rFonts w:asciiTheme="majorHAnsi" w:hAnsiTheme="majorHAnsi" w:cstheme="majorHAnsi"/>
              <w:sz w:val="24"/>
              <w:szCs w:val="24"/>
            </w:rPr>
            <w:t>power_of_shot</w:t>
          </w:r>
        </w:p>
        <w:p w14:paraId="2027E9EB" w14:textId="77777777" w:rsidR="00415E22" w:rsidRDefault="00415E22" w:rsidP="00A51F74">
          <w:pPr>
            <w:pStyle w:val="ListParagraph"/>
            <w:numPr>
              <w:ilvl w:val="0"/>
              <w:numId w:val="5"/>
            </w:numPr>
            <w:rPr>
              <w:rFonts w:asciiTheme="majorHAnsi" w:hAnsiTheme="majorHAnsi" w:cstheme="majorHAnsi"/>
              <w:sz w:val="24"/>
              <w:szCs w:val="24"/>
            </w:rPr>
          </w:pPr>
          <w:r w:rsidRPr="00415E22">
            <w:rPr>
              <w:rFonts w:asciiTheme="majorHAnsi" w:hAnsiTheme="majorHAnsi" w:cstheme="majorHAnsi"/>
              <w:sz w:val="24"/>
              <w:szCs w:val="24"/>
            </w:rPr>
            <w:t>type_of_combined_shot</w:t>
          </w:r>
        </w:p>
        <w:p w14:paraId="7BC0A68B" w14:textId="29CA6090" w:rsidR="00CA5BA3" w:rsidRPr="00352A49" w:rsidRDefault="00415E22" w:rsidP="00A51F74">
          <w:pPr>
            <w:pStyle w:val="ListParagraph"/>
            <w:numPr>
              <w:ilvl w:val="0"/>
              <w:numId w:val="5"/>
            </w:numPr>
            <w:rPr>
              <w:rFonts w:asciiTheme="majorHAnsi" w:hAnsiTheme="majorHAnsi" w:cstheme="majorHAnsi"/>
              <w:sz w:val="24"/>
              <w:szCs w:val="24"/>
            </w:rPr>
          </w:pPr>
          <w:r w:rsidRPr="00415E22">
            <w:rPr>
              <w:rFonts w:asciiTheme="majorHAnsi" w:hAnsiTheme="majorHAnsi" w:cstheme="majorHAnsi"/>
              <w:sz w:val="24"/>
              <w:szCs w:val="24"/>
            </w:rPr>
            <w:t>remai</w:t>
          </w:r>
          <w:bookmarkStart w:id="0" w:name="_GoBack"/>
          <w:bookmarkEnd w:id="0"/>
          <w:r w:rsidRPr="00415E22">
            <w:rPr>
              <w:rFonts w:asciiTheme="majorHAnsi" w:hAnsiTheme="majorHAnsi" w:cstheme="majorHAnsi"/>
              <w:sz w:val="24"/>
              <w:szCs w:val="24"/>
            </w:rPr>
            <w:t>ning_time</w:t>
          </w:r>
        </w:p>
      </w:sdtContent>
    </w:sdt>
    <w:sectPr w:rsidR="00CA5BA3" w:rsidRPr="00352A49" w:rsidSect="00D65B1B">
      <w:headerReference w:type="default" r:id="rId14"/>
      <w:footerReference w:type="default" r:id="rId15"/>
      <w:pgSz w:w="12240" w:h="15840"/>
      <w:pgMar w:top="720" w:right="1152" w:bottom="720" w:left="1152" w:header="0" w:footer="288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89EB0" w14:textId="77777777" w:rsidR="00CB081B" w:rsidRDefault="00CB081B">
      <w:r>
        <w:separator/>
      </w:r>
    </w:p>
    <w:p w14:paraId="754CA47E" w14:textId="77777777" w:rsidR="00CB081B" w:rsidRDefault="00CB081B"/>
  </w:endnote>
  <w:endnote w:type="continuationSeparator" w:id="0">
    <w:p w14:paraId="3CC0FA4F" w14:textId="77777777" w:rsidR="00CB081B" w:rsidRDefault="00CB081B">
      <w:r>
        <w:continuationSeparator/>
      </w:r>
    </w:p>
    <w:p w14:paraId="524F6F22" w14:textId="77777777" w:rsidR="00CB081B" w:rsidRDefault="00CB08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F0253" w14:textId="41DADF3C" w:rsidR="00DF027C" w:rsidRDefault="0010362D">
        <w:pPr>
          <w:pStyle w:val="Footer"/>
          <w:jc w:val="center"/>
        </w:pPr>
        <w:r>
          <w:t>2</w:t>
        </w:r>
      </w:p>
    </w:sdtContent>
  </w:sdt>
  <w:p w14:paraId="2108EE4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634C8" w14:textId="77777777" w:rsidR="00CB081B" w:rsidRDefault="00CB081B">
      <w:r>
        <w:separator/>
      </w:r>
    </w:p>
    <w:p w14:paraId="4CE3A3FD" w14:textId="77777777" w:rsidR="00CB081B" w:rsidRDefault="00CB081B"/>
  </w:footnote>
  <w:footnote w:type="continuationSeparator" w:id="0">
    <w:p w14:paraId="102B6E99" w14:textId="77777777" w:rsidR="00CB081B" w:rsidRDefault="00CB081B">
      <w:r>
        <w:continuationSeparator/>
      </w:r>
    </w:p>
    <w:p w14:paraId="6D3EA1FF" w14:textId="77777777" w:rsidR="00CB081B" w:rsidRDefault="00CB08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4939ABF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8ACD379" w14:textId="77777777" w:rsidR="00D077E9" w:rsidRDefault="00D077E9">
          <w:pPr>
            <w:pStyle w:val="Header"/>
          </w:pPr>
        </w:p>
      </w:tc>
    </w:tr>
  </w:tbl>
  <w:p w14:paraId="4485EE01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00A4"/>
    <w:multiLevelType w:val="hybridMultilevel"/>
    <w:tmpl w:val="12ACA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05CB"/>
    <w:multiLevelType w:val="hybridMultilevel"/>
    <w:tmpl w:val="67F82F72"/>
    <w:lvl w:ilvl="0" w:tplc="802CAEA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7078B"/>
    <w:multiLevelType w:val="hybridMultilevel"/>
    <w:tmpl w:val="C0725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94AE3"/>
    <w:multiLevelType w:val="hybridMultilevel"/>
    <w:tmpl w:val="4A704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46E3E"/>
    <w:multiLevelType w:val="hybridMultilevel"/>
    <w:tmpl w:val="94946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69"/>
    <w:rsid w:val="000004C5"/>
    <w:rsid w:val="0002482E"/>
    <w:rsid w:val="00050324"/>
    <w:rsid w:val="000743C6"/>
    <w:rsid w:val="000A0150"/>
    <w:rsid w:val="000A6F62"/>
    <w:rsid w:val="000E2944"/>
    <w:rsid w:val="000E63C9"/>
    <w:rsid w:val="000E6C44"/>
    <w:rsid w:val="0010362D"/>
    <w:rsid w:val="00114160"/>
    <w:rsid w:val="00130E9D"/>
    <w:rsid w:val="00144A66"/>
    <w:rsid w:val="00150A6D"/>
    <w:rsid w:val="001763D2"/>
    <w:rsid w:val="00185B35"/>
    <w:rsid w:val="001B435A"/>
    <w:rsid w:val="001F2BC8"/>
    <w:rsid w:val="001F5F6B"/>
    <w:rsid w:val="00211303"/>
    <w:rsid w:val="00243EBC"/>
    <w:rsid w:val="00246A35"/>
    <w:rsid w:val="00284348"/>
    <w:rsid w:val="002F51F5"/>
    <w:rsid w:val="00312137"/>
    <w:rsid w:val="00330359"/>
    <w:rsid w:val="0033762F"/>
    <w:rsid w:val="00352A49"/>
    <w:rsid w:val="00366C7E"/>
    <w:rsid w:val="00384EA3"/>
    <w:rsid w:val="003A39A1"/>
    <w:rsid w:val="003C2191"/>
    <w:rsid w:val="003D3863"/>
    <w:rsid w:val="004110DE"/>
    <w:rsid w:val="00415E22"/>
    <w:rsid w:val="00422BFB"/>
    <w:rsid w:val="0044085A"/>
    <w:rsid w:val="004A4EF0"/>
    <w:rsid w:val="004B21A5"/>
    <w:rsid w:val="004E7BDD"/>
    <w:rsid w:val="005037F0"/>
    <w:rsid w:val="00516A86"/>
    <w:rsid w:val="005275F6"/>
    <w:rsid w:val="005648C8"/>
    <w:rsid w:val="00572102"/>
    <w:rsid w:val="005F1BB0"/>
    <w:rsid w:val="00656C4D"/>
    <w:rsid w:val="006A2AF6"/>
    <w:rsid w:val="006B1471"/>
    <w:rsid w:val="006D4432"/>
    <w:rsid w:val="006E51ED"/>
    <w:rsid w:val="006E5716"/>
    <w:rsid w:val="00727F7C"/>
    <w:rsid w:val="007302B3"/>
    <w:rsid w:val="00730733"/>
    <w:rsid w:val="00730E3A"/>
    <w:rsid w:val="00736AAF"/>
    <w:rsid w:val="00765B2A"/>
    <w:rsid w:val="00783A34"/>
    <w:rsid w:val="007C6B52"/>
    <w:rsid w:val="007D16C5"/>
    <w:rsid w:val="00827008"/>
    <w:rsid w:val="00850C69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54D6A"/>
    <w:rsid w:val="00966B81"/>
    <w:rsid w:val="00967794"/>
    <w:rsid w:val="009B206F"/>
    <w:rsid w:val="009C7720"/>
    <w:rsid w:val="009E5852"/>
    <w:rsid w:val="00A23AFA"/>
    <w:rsid w:val="00A31B3E"/>
    <w:rsid w:val="00A51F74"/>
    <w:rsid w:val="00A532F3"/>
    <w:rsid w:val="00A8489E"/>
    <w:rsid w:val="00AC29F3"/>
    <w:rsid w:val="00AE1A66"/>
    <w:rsid w:val="00B231E5"/>
    <w:rsid w:val="00B37E69"/>
    <w:rsid w:val="00BA299B"/>
    <w:rsid w:val="00BD0B0F"/>
    <w:rsid w:val="00BD2B70"/>
    <w:rsid w:val="00BD538D"/>
    <w:rsid w:val="00C02B87"/>
    <w:rsid w:val="00C4086D"/>
    <w:rsid w:val="00CA1896"/>
    <w:rsid w:val="00CA5BA3"/>
    <w:rsid w:val="00CB081B"/>
    <w:rsid w:val="00CB5B28"/>
    <w:rsid w:val="00CE16C2"/>
    <w:rsid w:val="00CF208D"/>
    <w:rsid w:val="00CF5371"/>
    <w:rsid w:val="00D0323A"/>
    <w:rsid w:val="00D0559F"/>
    <w:rsid w:val="00D077E9"/>
    <w:rsid w:val="00D42CB7"/>
    <w:rsid w:val="00D43847"/>
    <w:rsid w:val="00D43D74"/>
    <w:rsid w:val="00D5413D"/>
    <w:rsid w:val="00D570A9"/>
    <w:rsid w:val="00D65B1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42CB3"/>
    <w:rsid w:val="00E620B0"/>
    <w:rsid w:val="00E80467"/>
    <w:rsid w:val="00E81B40"/>
    <w:rsid w:val="00EA496F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FE439"/>
  <w15:docId w15:val="{D538EB65-B2EC-487E-B372-C8B84FFC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62D"/>
  </w:style>
  <w:style w:type="paragraph" w:styleId="Heading1">
    <w:name w:val="heading 1"/>
    <w:basedOn w:val="Normal"/>
    <w:next w:val="Normal"/>
    <w:link w:val="Heading1Char"/>
    <w:uiPriority w:val="9"/>
    <w:qFormat/>
    <w:rsid w:val="0010362D"/>
    <w:pPr>
      <w:pBdr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pBdr>
      <w:shd w:val="clear" w:color="auto" w:fill="024F7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62D"/>
    <w:pPr>
      <w:pBdr>
        <w:top w:val="single" w:sz="24" w:space="0" w:color="B1E4FD" w:themeColor="accent1" w:themeTint="33"/>
        <w:left w:val="single" w:sz="24" w:space="0" w:color="B1E4FD" w:themeColor="accent1" w:themeTint="33"/>
        <w:bottom w:val="single" w:sz="24" w:space="0" w:color="B1E4FD" w:themeColor="accent1" w:themeTint="33"/>
        <w:right w:val="single" w:sz="24" w:space="0" w:color="B1E4FD" w:themeColor="accent1" w:themeTint="33"/>
      </w:pBdr>
      <w:shd w:val="clear" w:color="auto" w:fill="B1E4F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62D"/>
    <w:pPr>
      <w:pBdr>
        <w:top w:val="single" w:sz="6" w:space="2" w:color="024F75" w:themeColor="accent1"/>
      </w:pBdr>
      <w:spacing w:before="300" w:after="0"/>
      <w:outlineLvl w:val="2"/>
    </w:pPr>
    <w:rPr>
      <w:caps/>
      <w:color w:val="01263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62D"/>
    <w:pPr>
      <w:pBdr>
        <w:top w:val="dotted" w:sz="6" w:space="2" w:color="024F75" w:themeColor="accent1"/>
      </w:pBdr>
      <w:spacing w:before="200" w:after="0"/>
      <w:outlineLvl w:val="3"/>
    </w:pPr>
    <w:rPr>
      <w:caps/>
      <w:color w:val="013A5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62D"/>
    <w:pPr>
      <w:pBdr>
        <w:bottom w:val="single" w:sz="6" w:space="1" w:color="024F75" w:themeColor="accent1"/>
      </w:pBdr>
      <w:spacing w:before="200" w:after="0"/>
      <w:outlineLvl w:val="4"/>
    </w:pPr>
    <w:rPr>
      <w:caps/>
      <w:color w:val="013A5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62D"/>
    <w:pPr>
      <w:pBdr>
        <w:bottom w:val="dotted" w:sz="6" w:space="1" w:color="024F75" w:themeColor="accent1"/>
      </w:pBdr>
      <w:spacing w:before="200" w:after="0"/>
      <w:outlineLvl w:val="5"/>
    </w:pPr>
    <w:rPr>
      <w:caps/>
      <w:color w:val="013A5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62D"/>
    <w:pPr>
      <w:spacing w:before="200" w:after="0"/>
      <w:outlineLvl w:val="6"/>
    </w:pPr>
    <w:rPr>
      <w:caps/>
      <w:color w:val="013A5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6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6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362D"/>
    <w:pPr>
      <w:spacing w:before="0" w:after="0"/>
    </w:pPr>
    <w:rPr>
      <w:rFonts w:asciiTheme="majorHAnsi" w:eastAsiaTheme="majorEastAsia" w:hAnsiTheme="majorHAnsi" w:cstheme="majorBidi"/>
      <w:caps/>
      <w:color w:val="024F7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62D"/>
    <w:rPr>
      <w:rFonts w:asciiTheme="majorHAnsi" w:eastAsiaTheme="majorEastAsia" w:hAnsiTheme="majorHAnsi" w:cstheme="majorBidi"/>
      <w:caps/>
      <w:color w:val="024F7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62D"/>
    <w:pPr>
      <w:spacing w:before="0" w:after="500" w:line="240" w:lineRule="auto"/>
    </w:pPr>
    <w:rPr>
      <w:caps/>
      <w:color w:val="3B33A1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0362D"/>
    <w:rPr>
      <w:caps/>
      <w:color w:val="3B33A1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0362D"/>
    <w:rPr>
      <w:caps/>
      <w:color w:val="FFFFFF" w:themeColor="background1"/>
      <w:spacing w:val="15"/>
      <w:sz w:val="22"/>
      <w:szCs w:val="22"/>
      <w:shd w:val="clear" w:color="auto" w:fill="024F75" w:themeFill="accent1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10362D"/>
    <w:rPr>
      <w:caps/>
      <w:spacing w:val="15"/>
      <w:shd w:val="clear" w:color="auto" w:fill="B1E4FD" w:themeFill="accent1" w:themeFillTint="33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rsid w:val="00DF027C"/>
    <w:rPr>
      <w:b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6A2AF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unhideWhenUsed/>
    <w:rsid w:val="006A2AF6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AF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62D"/>
    <w:rPr>
      <w:caps/>
      <w:color w:val="0126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62D"/>
    <w:rPr>
      <w:caps/>
      <w:color w:val="013A5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62D"/>
    <w:rPr>
      <w:caps/>
      <w:color w:val="013A5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62D"/>
    <w:rPr>
      <w:caps/>
      <w:color w:val="013A5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62D"/>
    <w:rPr>
      <w:caps/>
      <w:color w:val="013A5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6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6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62D"/>
    <w:rPr>
      <w:b/>
      <w:bCs/>
      <w:color w:val="013A57" w:themeColor="accent1" w:themeShade="BF"/>
      <w:sz w:val="16"/>
      <w:szCs w:val="16"/>
    </w:rPr>
  </w:style>
  <w:style w:type="character" w:styleId="Strong">
    <w:name w:val="Strong"/>
    <w:uiPriority w:val="22"/>
    <w:qFormat/>
    <w:rsid w:val="0010362D"/>
    <w:rPr>
      <w:b/>
      <w:bCs/>
    </w:rPr>
  </w:style>
  <w:style w:type="character" w:styleId="Emphasis">
    <w:name w:val="Emphasis"/>
    <w:uiPriority w:val="20"/>
    <w:qFormat/>
    <w:rsid w:val="0010362D"/>
    <w:rPr>
      <w:caps/>
      <w:color w:val="012639" w:themeColor="accent1" w:themeShade="7F"/>
      <w:spacing w:val="5"/>
    </w:rPr>
  </w:style>
  <w:style w:type="paragraph" w:styleId="NoSpacing">
    <w:name w:val="No Spacing"/>
    <w:uiPriority w:val="1"/>
    <w:qFormat/>
    <w:rsid w:val="001036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6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6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62D"/>
    <w:pPr>
      <w:spacing w:before="240" w:after="240" w:line="240" w:lineRule="auto"/>
      <w:ind w:left="1080" w:right="1080"/>
      <w:jc w:val="center"/>
    </w:pPr>
    <w:rPr>
      <w:color w:val="024F7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62D"/>
    <w:rPr>
      <w:color w:val="024F75" w:themeColor="accent1"/>
      <w:sz w:val="24"/>
      <w:szCs w:val="24"/>
    </w:rPr>
  </w:style>
  <w:style w:type="character" w:styleId="SubtleEmphasis">
    <w:name w:val="Subtle Emphasis"/>
    <w:uiPriority w:val="19"/>
    <w:qFormat/>
    <w:rsid w:val="0010362D"/>
    <w:rPr>
      <w:i/>
      <w:iCs/>
      <w:color w:val="012639" w:themeColor="accent1" w:themeShade="7F"/>
    </w:rPr>
  </w:style>
  <w:style w:type="character" w:styleId="IntenseEmphasis">
    <w:name w:val="Intense Emphasis"/>
    <w:uiPriority w:val="21"/>
    <w:qFormat/>
    <w:rsid w:val="0010362D"/>
    <w:rPr>
      <w:b/>
      <w:bCs/>
      <w:caps/>
      <w:color w:val="012639" w:themeColor="accent1" w:themeShade="7F"/>
      <w:spacing w:val="10"/>
    </w:rPr>
  </w:style>
  <w:style w:type="character" w:styleId="SubtleReference">
    <w:name w:val="Subtle Reference"/>
    <w:uiPriority w:val="31"/>
    <w:qFormat/>
    <w:rsid w:val="0010362D"/>
    <w:rPr>
      <w:b/>
      <w:bCs/>
      <w:color w:val="024F75" w:themeColor="accent1"/>
    </w:rPr>
  </w:style>
  <w:style w:type="character" w:styleId="IntenseReference">
    <w:name w:val="Intense Reference"/>
    <w:uiPriority w:val="32"/>
    <w:qFormat/>
    <w:rsid w:val="0010362D"/>
    <w:rPr>
      <w:b/>
      <w:bCs/>
      <w:i/>
      <w:iCs/>
      <w:caps/>
      <w:color w:val="024F75" w:themeColor="accent1"/>
    </w:rPr>
  </w:style>
  <w:style w:type="character" w:styleId="BookTitle">
    <w:name w:val="Book Title"/>
    <w:uiPriority w:val="33"/>
    <w:qFormat/>
    <w:rsid w:val="001036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62D"/>
    <w:pPr>
      <w:outlineLvl w:val="9"/>
    </w:pPr>
  </w:style>
  <w:style w:type="paragraph" w:styleId="ListParagraph">
    <w:name w:val="List Paragraph"/>
    <w:basedOn w:val="Normal"/>
    <w:uiPriority w:val="34"/>
    <w:qFormat/>
    <w:rsid w:val="000A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anand%20Vishwas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418459F72944FB8F6BB4181B553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FFE1D-702B-4A65-87E5-615AB197D182}"/>
      </w:docPartPr>
      <w:docPartBody>
        <w:p w:rsidR="00000000" w:rsidRDefault="0088390E" w:rsidP="0088390E">
          <w:pPr>
            <w:pStyle w:val="0C418459F72944FB8F6BB4181B553DA9"/>
          </w:pPr>
          <w:r w:rsidRPr="00DF027C">
            <w:t>Subtitle Text Here</w:t>
          </w:r>
        </w:p>
      </w:docPartBody>
    </w:docPart>
    <w:docPart>
      <w:docPartPr>
        <w:name w:val="C61B5C914BC54D17B88948DDAD89D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F412B-54A7-41A1-9E69-DA5E138D8FE4}"/>
      </w:docPartPr>
      <w:docPartBody>
        <w:p w:rsidR="00000000" w:rsidRDefault="0088390E" w:rsidP="0088390E">
          <w:pPr>
            <w:pStyle w:val="C61B5C914BC54D17B88948DDAD89D06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0E"/>
    <w:rsid w:val="005A493E"/>
    <w:rsid w:val="0088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szCs w:val="22"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szCs w:val="22"/>
      <w:lang w:val="en-US" w:eastAsia="en-US" w:bidi="ar-SA"/>
    </w:rPr>
  </w:style>
  <w:style w:type="paragraph" w:customStyle="1" w:styleId="9C6756BE5ADB4948B5E4F3715856206E">
    <w:name w:val="9C6756BE5ADB4948B5E4F3715856206E"/>
  </w:style>
  <w:style w:type="paragraph" w:customStyle="1" w:styleId="48B68D53B1AE4A47B811B5DD103E3915">
    <w:name w:val="48B68D53B1AE4A47B811B5DD103E3915"/>
  </w:style>
  <w:style w:type="paragraph" w:customStyle="1" w:styleId="397A9EE4A78D494F8E58FFB1EFCC796E">
    <w:name w:val="397A9EE4A78D494F8E58FFB1EFCC796E"/>
  </w:style>
  <w:style w:type="paragraph" w:customStyle="1" w:styleId="C8055F2712304DAD892E0D32F4C7594A">
    <w:name w:val="C8055F2712304DAD892E0D32F4C7594A"/>
  </w:style>
  <w:style w:type="paragraph" w:customStyle="1" w:styleId="A6FE7D57705741138E756FEB7767B917">
    <w:name w:val="A6FE7D57705741138E756FEB7767B917"/>
  </w:style>
  <w:style w:type="paragraph" w:customStyle="1" w:styleId="1DDDEEAC0ECA488D822872F68D5D3685">
    <w:name w:val="1DDDEEAC0ECA488D822872F68D5D3685"/>
  </w:style>
  <w:style w:type="paragraph" w:customStyle="1" w:styleId="92043698C5FA4D06BB3BB6249A95D2B5">
    <w:name w:val="92043698C5FA4D06BB3BB6249A95D2B5"/>
  </w:style>
  <w:style w:type="paragraph" w:customStyle="1" w:styleId="1B7F8B44036640BBB7EA994E9315624A">
    <w:name w:val="1B7F8B44036640BBB7EA994E9315624A"/>
  </w:style>
  <w:style w:type="paragraph" w:customStyle="1" w:styleId="8C2984B4A6DA4D2E9D5F766AE36368FB">
    <w:name w:val="8C2984B4A6DA4D2E9D5F766AE36368FB"/>
    <w:rsid w:val="0088390E"/>
  </w:style>
  <w:style w:type="paragraph" w:customStyle="1" w:styleId="0C418459F72944FB8F6BB4181B553DA9">
    <w:name w:val="0C418459F72944FB8F6BB4181B553DA9"/>
    <w:rsid w:val="0088390E"/>
  </w:style>
  <w:style w:type="paragraph" w:customStyle="1" w:styleId="3B5CA5B5F8CE415DB79946CB8BF8FD67">
    <w:name w:val="3B5CA5B5F8CE415DB79946CB8BF8FD67"/>
    <w:rsid w:val="0088390E"/>
  </w:style>
  <w:style w:type="paragraph" w:customStyle="1" w:styleId="C61B5C914BC54D17B88948DDAD89D067">
    <w:name w:val="C61B5C914BC54D17B88948DDAD89D067"/>
    <w:rsid w:val="00883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 we all know, Cristiano Ronaldo is a legend in football world. given the dataset of Cristiano Ronaldo’s “attempts” in the goal target of his all recorded and unrecorded matches, predict if he has scored a goal or not.</Abstract>
  <CompanyAddress/>
  <CompanyPhone/>
  <CompanyFax>Sadanand Vishwas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FF1C1-38E1-40A3-85EC-39BD9BD1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ZS Data Scince Challenge -   CRISTIANO RONALDO</dc:title>
  <dc:subject>A Machine Learning model to predict if a shot taken by Cristiano Ronaldo is a goal or not.</dc:subject>
  <dc:creator>Sadanand Vishwas</dc:creator>
  <cp:keywords/>
  <cp:lastModifiedBy>SADANAND VISHWAS</cp:lastModifiedBy>
  <cp:revision>3</cp:revision>
  <cp:lastPrinted>2006-08-01T17:47:00Z</cp:lastPrinted>
  <dcterms:created xsi:type="dcterms:W3CDTF">2019-07-20T15:28:00Z</dcterms:created>
  <dcterms:modified xsi:type="dcterms:W3CDTF">2019-07-20T15:28:00Z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